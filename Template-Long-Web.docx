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284" w:rsidRPr="00B0560A" w:rsidRDefault="00000284" w:rsidP="0002254E">
      <w:pPr>
        <w:autoSpaceDE w:val="0"/>
        <w:autoSpaceDN w:val="0"/>
        <w:adjustRightInd w:val="0"/>
        <w:jc w:val="center"/>
        <w:rPr>
          <w:rFonts w:ascii="Arial" w:hAnsi="Arial" w:cs="Arial"/>
          <w:color w:val="000000"/>
          <w:sz w:val="22"/>
          <w:szCs w:val="22"/>
        </w:rPr>
      </w:pPr>
    </w:p>
    <w:p w:rsidR="00000284" w:rsidRPr="00B0560A" w:rsidRDefault="00000284" w:rsidP="002B611C">
      <w:pPr>
        <w:autoSpaceDE w:val="0"/>
        <w:autoSpaceDN w:val="0"/>
        <w:adjustRightInd w:val="0"/>
        <w:jc w:val="right"/>
        <w:rPr>
          <w:rFonts w:ascii="Arial" w:hAnsi="Arial" w:cs="Arial"/>
          <w:color w:val="000000"/>
          <w:sz w:val="22"/>
          <w:szCs w:val="22"/>
        </w:rPr>
      </w:pPr>
    </w:p>
    <w:p w:rsidR="00751155" w:rsidRPr="00B0560A" w:rsidRDefault="00751155" w:rsidP="002B611C">
      <w:pPr>
        <w:autoSpaceDE w:val="0"/>
        <w:autoSpaceDN w:val="0"/>
        <w:adjustRightInd w:val="0"/>
        <w:jc w:val="right"/>
        <w:rPr>
          <w:rFonts w:ascii="Arial" w:hAnsi="Arial" w:cs="Arial"/>
          <w:color w:val="000000"/>
          <w:sz w:val="22"/>
          <w:szCs w:val="22"/>
        </w:rPr>
      </w:pPr>
    </w:p>
    <w:p w:rsidR="002B611C" w:rsidRPr="00B0560A" w:rsidRDefault="002B611C" w:rsidP="002B611C">
      <w:pPr>
        <w:autoSpaceDE w:val="0"/>
        <w:autoSpaceDN w:val="0"/>
        <w:adjustRightInd w:val="0"/>
        <w:jc w:val="right"/>
        <w:rPr>
          <w:rFonts w:ascii="Arial" w:hAnsi="Arial" w:cs="Arial"/>
          <w:color w:val="000000"/>
          <w:sz w:val="22"/>
          <w:szCs w:val="22"/>
        </w:rPr>
      </w:pPr>
      <w:r w:rsidRPr="00B0560A">
        <w:rPr>
          <w:rFonts w:ascii="Arial" w:hAnsi="Arial" w:cs="Arial"/>
          <w:color w:val="000000"/>
          <w:sz w:val="22"/>
          <w:szCs w:val="22"/>
        </w:rPr>
        <w:fldChar w:fldCharType="begin"/>
      </w:r>
      <w:r w:rsidRPr="00B0560A">
        <w:rPr>
          <w:rFonts w:ascii="Arial" w:hAnsi="Arial" w:cs="Arial"/>
          <w:color w:val="000000"/>
          <w:sz w:val="22"/>
          <w:szCs w:val="22"/>
        </w:rPr>
        <w:instrText xml:space="preserve"> DATE \@ "MMMM d, yyyy" </w:instrText>
      </w:r>
      <w:r w:rsidRPr="00B0560A">
        <w:rPr>
          <w:rFonts w:ascii="Arial" w:hAnsi="Arial" w:cs="Arial"/>
          <w:color w:val="000000"/>
          <w:sz w:val="22"/>
          <w:szCs w:val="22"/>
        </w:rPr>
        <w:fldChar w:fldCharType="separate"/>
      </w:r>
      <w:r w:rsidR="00986364">
        <w:rPr>
          <w:rFonts w:ascii="Arial" w:hAnsi="Arial" w:cs="Arial"/>
          <w:noProof/>
          <w:color w:val="000000"/>
          <w:sz w:val="22"/>
          <w:szCs w:val="22"/>
        </w:rPr>
        <w:t>January 26, 2024</w:t>
      </w:r>
      <w:r w:rsidRPr="00B0560A">
        <w:rPr>
          <w:rFonts w:ascii="Arial" w:hAnsi="Arial" w:cs="Arial"/>
          <w:color w:val="000000"/>
          <w:sz w:val="22"/>
          <w:szCs w:val="22"/>
        </w:rPr>
        <w:fldChar w:fldCharType="end"/>
      </w:r>
    </w:p>
    <w:p w:rsidR="000F1B53" w:rsidRPr="00B0560A" w:rsidRDefault="000F1B53" w:rsidP="005050A3">
      <w:pPr>
        <w:autoSpaceDE w:val="0"/>
        <w:autoSpaceDN w:val="0"/>
        <w:adjustRightInd w:val="0"/>
        <w:jc w:val="both"/>
        <w:rPr>
          <w:rFonts w:ascii="Arial" w:hAnsi="Arial" w:cs="Arial"/>
          <w:color w:val="000000"/>
          <w:sz w:val="22"/>
          <w:szCs w:val="22"/>
        </w:rPr>
      </w:pPr>
    </w:p>
    <w:p w:rsidR="000F1B53" w:rsidRPr="00B0560A" w:rsidRDefault="000F1B53" w:rsidP="005050A3">
      <w:pPr>
        <w:autoSpaceDE w:val="0"/>
        <w:autoSpaceDN w:val="0"/>
        <w:adjustRightInd w:val="0"/>
        <w:jc w:val="both"/>
        <w:rPr>
          <w:rFonts w:ascii="Arial" w:hAnsi="Arial" w:cs="Arial"/>
          <w:color w:val="000000"/>
          <w:sz w:val="22"/>
          <w:szCs w:val="22"/>
        </w:rPr>
      </w:pPr>
    </w:p>
    <w:p w:rsidR="00575441"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{customerName}</w:t>
      </w:r>
    </w:p>
    <w:p w:rsidR="00575441"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{mailingAddress}</w:t>
      </w:r>
    </w:p>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{mailingCity}, {mailingState} {mailingZip}</w:t>
      </w:r>
    </w:p>
    <w:p w:rsidR="00575441" w:rsidRPr="00B0560A" w:rsidRDefault="00575441" w:rsidP="00575441">
      <w:pPr>
        <w:autoSpaceDE w:val="0"/>
        <w:autoSpaceDN w:val="0"/>
        <w:adjustRightInd w:val="0"/>
        <w:jc w:val="both"/>
        <w:rPr>
          <w:rFonts w:ascii="Arial" w:hAnsi="Arial" w:cs="Arial"/>
          <w:color w:val="000000"/>
          <w:sz w:val="22"/>
          <w:szCs w:val="22"/>
        </w:rPr>
      </w:pPr>
    </w:p>
    <w:p w:rsidR="00575441" w:rsidRPr="00B0560A" w:rsidRDefault="00575441" w:rsidP="00575441">
      <w:pPr>
        <w:autoSpaceDE w:val="0"/>
        <w:autoSpaceDN w:val="0"/>
        <w:adjustRightInd w:val="0"/>
        <w:jc w:val="both"/>
        <w:rPr>
          <w:rFonts w:ascii="Arial" w:hAnsi="Arial" w:cs="Arial"/>
          <w:color w:val="000000"/>
          <w:sz w:val="22"/>
          <w:szCs w:val="22"/>
        </w:rPr>
      </w:pPr>
    </w:p>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 xml:space="preserve">RE: </w:t>
      </w:r>
      <w:r>
        <w:rPr>
          <w:rFonts w:ascii="Arial" w:hAnsi="Arial" w:cs="Arial"/>
          <w:color w:val="000000"/>
          <w:sz w:val="22"/>
          <w:szCs w:val="22"/>
        </w:rPr>
        <w:t xml:space="preserve">  </w:t>
      </w:r>
      <w:r>
        <w:rPr>
          <w:rFonts w:ascii="Arial" w:hAnsi="Arial" w:cs="Arial"/>
          <w:color w:val="000000"/>
          <w:sz w:val="22"/>
          <w:szCs w:val="22"/>
        </w:rPr>
        <w:tab/>
      </w:r>
      <w:r w:rsidRPr="00B0560A">
        <w:rPr>
          <w:rFonts w:ascii="Arial" w:hAnsi="Arial" w:cs="Arial"/>
          <w:color w:val="000000"/>
          <w:sz w:val="22"/>
          <w:szCs w:val="22"/>
        </w:rPr>
        <w:t xml:space="preserve">Account ID </w:t>
      </w:r>
      <w:r>
        <w:rPr>
          <w:rFonts w:ascii="Arial" w:hAnsi="Arial" w:cs="Arial"/>
          <w:color w:val="000000"/>
          <w:sz w:val="22"/>
          <w:szCs w:val="22"/>
        </w:rPr>
        <w:t>{accountNumber}</w:t>
      </w:r>
    </w:p>
    <w:p w:rsidR="00575441" w:rsidRPr="00B0560A" w:rsidRDefault="00575441" w:rsidP="00575441">
      <w:pPr>
        <w:autoSpaceDE w:val="0"/>
        <w:autoSpaceDN w:val="0"/>
        <w:adjustRightInd w:val="0"/>
        <w:ind w:firstLine="720"/>
        <w:jc w:val="both"/>
        <w:rPr>
          <w:rFonts w:ascii="Arial" w:hAnsi="Arial" w:cs="Arial"/>
          <w:color w:val="000000"/>
          <w:sz w:val="22"/>
          <w:szCs w:val="22"/>
        </w:rPr>
      </w:pPr>
      <w:r>
        <w:rPr>
          <w:rFonts w:ascii="Arial" w:hAnsi="Arial" w:cs="Arial"/>
          <w:color w:val="000000"/>
          <w:sz w:val="22"/>
          <w:szCs w:val="22"/>
        </w:rPr>
        <w:t>{premiseAddress}, {premiseCity}, {premiseState} {premiseZip}</w:t>
      </w:r>
    </w:p>
    <w:p w:rsidR="00575441" w:rsidRPr="00B0560A" w:rsidRDefault="00575441" w:rsidP="00575441">
      <w:pPr>
        <w:autoSpaceDE w:val="0"/>
        <w:autoSpaceDN w:val="0"/>
        <w:adjustRightInd w:val="0"/>
        <w:ind w:firstLine="720"/>
        <w:jc w:val="both"/>
        <w:rPr>
          <w:rFonts w:ascii="Arial" w:hAnsi="Arial" w:cs="Arial"/>
          <w:color w:val="000000"/>
          <w:sz w:val="22"/>
          <w:szCs w:val="22"/>
        </w:rPr>
      </w:pPr>
      <w:r w:rsidRPr="00B0560A">
        <w:rPr>
          <w:rFonts w:ascii="Arial" w:hAnsi="Arial" w:cs="Arial"/>
          <w:color w:val="000000"/>
          <w:sz w:val="22"/>
          <w:szCs w:val="22"/>
        </w:rPr>
        <w:t xml:space="preserve">Meter </w:t>
      </w:r>
      <w:r>
        <w:rPr>
          <w:rFonts w:ascii="Arial" w:hAnsi="Arial" w:cs="Arial"/>
          <w:color w:val="000000"/>
          <w:sz w:val="22"/>
          <w:szCs w:val="22"/>
        </w:rPr>
        <w:t>#{meterNumber}</w:t>
      </w:r>
    </w:p>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 xml:space="preserve">  </w:t>
      </w:r>
    </w:p>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Dear</w:t>
      </w:r>
      <w:r>
        <w:rPr>
          <w:rFonts w:ascii="Arial" w:hAnsi="Arial" w:cs="Arial"/>
          <w:color w:val="000000"/>
          <w:sz w:val="22"/>
          <w:szCs w:val="22"/>
        </w:rPr>
        <w:t xml:space="preserve"> {customerName}:</w:t>
      </w:r>
    </w:p>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 xml:space="preserve"> </w:t>
      </w:r>
    </w:p>
    <w:p w:rsidR="00575441" w:rsidRPr="00B0560A" w:rsidRDefault="00575441" w:rsidP="00575441">
      <w:pPr>
        <w:autoSpaceDE w:val="0"/>
        <w:autoSpaceDN w:val="0"/>
        <w:adjustRightInd w:val="0"/>
        <w:ind w:firstLine="720"/>
        <w:jc w:val="both"/>
        <w:rPr>
          <w:rFonts w:ascii="Arial" w:hAnsi="Arial" w:cs="Arial"/>
          <w:color w:val="000000"/>
          <w:sz w:val="22"/>
          <w:szCs w:val="22"/>
        </w:rPr>
      </w:pPr>
      <w:r w:rsidRPr="00B0560A">
        <w:rPr>
          <w:rFonts w:ascii="Arial" w:hAnsi="Arial" w:cs="Arial"/>
          <w:color w:val="000000"/>
          <w:sz w:val="22"/>
          <w:szCs w:val="22"/>
        </w:rPr>
        <w:t>Meter</w:t>
      </w:r>
      <w:r w:rsidR="00A72255">
        <w:rPr>
          <w:rFonts w:ascii="Arial" w:hAnsi="Arial" w:cs="Arial"/>
          <w:color w:val="000000"/>
          <w:sz w:val="22"/>
          <w:szCs w:val="22"/>
        </w:rPr>
        <w:t xml:space="preserve"> {m</w:t>
      </w:r>
      <w:r>
        <w:rPr>
          <w:rFonts w:ascii="Arial" w:hAnsi="Arial" w:cs="Arial"/>
          <w:color w:val="000000"/>
          <w:sz w:val="22"/>
          <w:szCs w:val="22"/>
        </w:rPr>
        <w:t>eter</w:t>
      </w:r>
      <w:r w:rsidR="00A72255">
        <w:rPr>
          <w:rFonts w:ascii="Arial" w:hAnsi="Arial" w:cs="Arial"/>
          <w:color w:val="000000"/>
          <w:sz w:val="22"/>
          <w:szCs w:val="22"/>
        </w:rPr>
        <w:t>Number</w:t>
      </w:r>
      <w:r>
        <w:rPr>
          <w:rFonts w:ascii="Arial" w:hAnsi="Arial" w:cs="Arial"/>
          <w:color w:val="000000"/>
          <w:sz w:val="22"/>
          <w:szCs w:val="22"/>
        </w:rPr>
        <w:t xml:space="preserve">} </w:t>
      </w:r>
      <w:r w:rsidRPr="00B0560A">
        <w:rPr>
          <w:rFonts w:ascii="Arial" w:hAnsi="Arial" w:cs="Arial"/>
          <w:color w:val="000000"/>
          <w:sz w:val="22"/>
          <w:szCs w:val="22"/>
        </w:rPr>
        <w:t xml:space="preserve">located at </w:t>
      </w:r>
      <w:r>
        <w:rPr>
          <w:rFonts w:ascii="Arial" w:hAnsi="Arial" w:cs="Arial"/>
          <w:color w:val="000000"/>
          <w:sz w:val="22"/>
          <w:szCs w:val="22"/>
        </w:rPr>
        <w:t xml:space="preserve">{premiseAddress}, {premiseCity}, {premiseState} {premiseZip} </w:t>
      </w:r>
      <w:r w:rsidRPr="00B0560A">
        <w:rPr>
          <w:rFonts w:ascii="Arial" w:hAnsi="Arial" w:cs="Arial"/>
          <w:color w:val="000000"/>
          <w:sz w:val="22"/>
          <w:szCs w:val="22"/>
        </w:rPr>
        <w:t xml:space="preserve">was replaced on </w:t>
      </w:r>
      <w:r>
        <w:rPr>
          <w:rFonts w:ascii="Arial" w:hAnsi="Arial" w:cs="Arial"/>
          <w:color w:val="000000"/>
          <w:sz w:val="22"/>
          <w:szCs w:val="22"/>
        </w:rPr>
        <w:t>{removalDate}</w:t>
      </w:r>
      <w:r w:rsidRPr="00B0560A">
        <w:rPr>
          <w:rFonts w:ascii="Arial" w:hAnsi="Arial" w:cs="Arial"/>
          <w:color w:val="000000"/>
          <w:sz w:val="22"/>
          <w:szCs w:val="22"/>
        </w:rPr>
        <w:t xml:space="preserve">.  The meter had a </w:t>
      </w:r>
      <w:r>
        <w:rPr>
          <w:rFonts w:ascii="Arial" w:hAnsi="Arial" w:cs="Arial"/>
          <w:color w:val="000000"/>
          <w:sz w:val="22"/>
          <w:szCs w:val="22"/>
        </w:rPr>
        <w:t>fatal meter error</w:t>
      </w:r>
      <w:r w:rsidRPr="00B0560A">
        <w:rPr>
          <w:rFonts w:ascii="Arial" w:hAnsi="Arial" w:cs="Arial"/>
          <w:color w:val="000000"/>
          <w:sz w:val="22"/>
          <w:szCs w:val="22"/>
        </w:rPr>
        <w:t xml:space="preserve"> and was not cor</w:t>
      </w:r>
      <w:r>
        <w:rPr>
          <w:rFonts w:ascii="Arial" w:hAnsi="Arial" w:cs="Arial"/>
          <w:color w:val="000000"/>
          <w:sz w:val="22"/>
          <w:szCs w:val="22"/>
        </w:rPr>
        <w:t>rectly recording</w:t>
      </w:r>
      <w:r w:rsidRPr="00B0560A">
        <w:rPr>
          <w:rFonts w:ascii="Arial" w:hAnsi="Arial" w:cs="Arial"/>
          <w:color w:val="000000"/>
          <w:sz w:val="22"/>
          <w:szCs w:val="22"/>
        </w:rPr>
        <w:t xml:space="preserve"> the amount of energy that had been used.  As a result, the </w:t>
      </w:r>
      <w:r>
        <w:rPr>
          <w:rFonts w:ascii="Arial" w:hAnsi="Arial" w:cs="Arial"/>
          <w:color w:val="000000"/>
          <w:sz w:val="22"/>
          <w:szCs w:val="22"/>
        </w:rPr>
        <w:t xml:space="preserve">{billingPeriod} </w:t>
      </w:r>
      <w:r w:rsidRPr="00B0560A">
        <w:rPr>
          <w:rFonts w:ascii="Arial" w:hAnsi="Arial" w:cs="Arial"/>
          <w:color w:val="000000"/>
          <w:sz w:val="22"/>
          <w:szCs w:val="22"/>
        </w:rPr>
        <w:t>billing period</w:t>
      </w:r>
      <w:r>
        <w:rPr>
          <w:rFonts w:ascii="Arial" w:hAnsi="Arial" w:cs="Arial"/>
          <w:color w:val="000000"/>
          <w:sz w:val="22"/>
          <w:szCs w:val="22"/>
        </w:rPr>
        <w:t>(</w:t>
      </w:r>
      <w:r w:rsidRPr="00B0560A">
        <w:rPr>
          <w:rFonts w:ascii="Arial" w:hAnsi="Arial" w:cs="Arial"/>
          <w:color w:val="000000"/>
          <w:sz w:val="22"/>
          <w:szCs w:val="22"/>
        </w:rPr>
        <w:t>s</w:t>
      </w:r>
      <w:r>
        <w:rPr>
          <w:rFonts w:ascii="Arial" w:hAnsi="Arial" w:cs="Arial"/>
          <w:color w:val="000000"/>
          <w:sz w:val="22"/>
          <w:szCs w:val="22"/>
        </w:rPr>
        <w:t>)</w:t>
      </w:r>
      <w:r w:rsidRPr="00B0560A">
        <w:rPr>
          <w:rFonts w:ascii="Arial" w:hAnsi="Arial" w:cs="Arial"/>
          <w:color w:val="000000"/>
          <w:sz w:val="22"/>
          <w:szCs w:val="22"/>
        </w:rPr>
        <w:t xml:space="preserve"> had been under billed.  </w:t>
      </w:r>
    </w:p>
    <w:p w:rsidR="00575441" w:rsidRPr="00B0560A" w:rsidRDefault="00575441" w:rsidP="00575441">
      <w:pPr>
        <w:autoSpaceDE w:val="0"/>
        <w:autoSpaceDN w:val="0"/>
        <w:adjustRightInd w:val="0"/>
        <w:jc w:val="both"/>
        <w:rPr>
          <w:rFonts w:ascii="Arial" w:hAnsi="Arial" w:cs="Arial"/>
          <w:color w:val="000000"/>
          <w:sz w:val="22"/>
          <w:szCs w:val="22"/>
        </w:rPr>
      </w:pPr>
    </w:p>
    <w:p w:rsidR="00575441"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In accordance with our Electric Rule 17, adjustments were made to cover the entire period of the error, but not beyond three years prior to the date the error was brought to the attention of the District.  After replacing the meter, data from the meter both prior to the fatal error and during this same billing period last year, as well as data from the new meter was used to estimate usage and corrections were made to rebill the billing periods.</w:t>
      </w:r>
    </w:p>
    <w:p w:rsidR="00575441" w:rsidRPr="00B0560A" w:rsidRDefault="00575441" w:rsidP="00575441">
      <w:pPr>
        <w:autoSpaceDE w:val="0"/>
        <w:autoSpaceDN w:val="0"/>
        <w:adjustRightInd w:val="0"/>
        <w:jc w:val="both"/>
        <w:rPr>
          <w:rFonts w:ascii="Arial" w:hAnsi="Arial" w:cs="Arial"/>
          <w:color w:val="000000"/>
          <w:sz w:val="22"/>
          <w:szCs w:val="22"/>
        </w:rPr>
      </w:pPr>
    </w:p>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The following</w:t>
      </w:r>
      <w:r w:rsidR="00335F2E" w:rsidRPr="00B0560A">
        <w:rPr>
          <w:rFonts w:ascii="Arial" w:hAnsi="Arial" w:cs="Arial"/>
          <w:color w:val="000000"/>
          <w:sz w:val="22"/>
          <w:szCs w:val="22"/>
        </w:rPr>
        <w:t xml:space="preserve"> corrections will be </w:t>
      </w:r>
      <w:r w:rsidRPr="00B0560A">
        <w:rPr>
          <w:rFonts w:ascii="Arial" w:hAnsi="Arial" w:cs="Arial"/>
          <w:color w:val="000000"/>
          <w:sz w:val="22"/>
          <w:szCs w:val="22"/>
        </w:rPr>
        <w:t>reflected by an add</w:t>
      </w:r>
      <w:r>
        <w:rPr>
          <w:rFonts w:ascii="Arial" w:hAnsi="Arial" w:cs="Arial"/>
          <w:color w:val="000000"/>
          <w:sz w:val="22"/>
          <w:szCs w:val="22"/>
        </w:rPr>
        <w:t xml:space="preserve">itional billed amount of </w:t>
      </w:r>
      <w:r w:rsidR="00533EA1">
        <w:rPr>
          <w:rFonts w:ascii="Arial" w:hAnsi="Arial" w:cs="Arial"/>
          <w:color w:val="000000"/>
          <w:sz w:val="22"/>
          <w:szCs w:val="22"/>
        </w:rPr>
        <w:t>$</w:t>
      </w:r>
      <w:r>
        <w:rPr>
          <w:rFonts w:ascii="Arial" w:hAnsi="Arial" w:cs="Arial"/>
          <w:color w:val="000000"/>
          <w:sz w:val="22"/>
          <w:szCs w:val="22"/>
        </w:rPr>
        <w:t xml:space="preserve">{netDifferenceBilled} </w:t>
      </w:r>
      <w:r w:rsidRPr="00B0560A">
        <w:rPr>
          <w:rFonts w:ascii="Arial" w:hAnsi="Arial" w:cs="Arial"/>
          <w:color w:val="000000"/>
          <w:sz w:val="22"/>
          <w:szCs w:val="22"/>
        </w:rPr>
        <w:t xml:space="preserve">on the </w:t>
      </w:r>
      <w:r>
        <w:rPr>
          <w:rFonts w:ascii="Arial" w:hAnsi="Arial" w:cs="Arial"/>
          <w:color w:val="000000"/>
          <w:sz w:val="22"/>
          <w:szCs w:val="22"/>
        </w:rPr>
        <w:t xml:space="preserve">{newChargeDate} </w:t>
      </w:r>
      <w:r w:rsidRPr="00B0560A">
        <w:rPr>
          <w:rFonts w:ascii="Arial" w:hAnsi="Arial" w:cs="Arial"/>
          <w:color w:val="000000"/>
          <w:sz w:val="22"/>
          <w:szCs w:val="22"/>
        </w:rPr>
        <w:t>billing statement.  If you have questions about this electric account</w:t>
      </w:r>
      <w:r>
        <w:rPr>
          <w:rFonts w:ascii="Arial" w:hAnsi="Arial" w:cs="Arial"/>
          <w:color w:val="000000"/>
          <w:sz w:val="22"/>
          <w:szCs w:val="22"/>
        </w:rPr>
        <w:t xml:space="preserve"> or would like to make payment arrangements</w:t>
      </w:r>
      <w:r w:rsidRPr="00B0560A">
        <w:rPr>
          <w:rFonts w:ascii="Arial" w:hAnsi="Arial" w:cs="Arial"/>
          <w:color w:val="000000"/>
          <w:sz w:val="22"/>
          <w:szCs w:val="22"/>
        </w:rPr>
        <w:t>, please contact the T.I.D. Customer Service Division at (209) 883-8222.</w:t>
      </w:r>
    </w:p>
    <w:p w:rsidR="005050A3" w:rsidRPr="00B0560A" w:rsidRDefault="005050A3" w:rsidP="005050A3">
      <w:pPr>
        <w:autoSpaceDE w:val="0"/>
        <w:autoSpaceDN w:val="0"/>
        <w:adjustRightInd w:val="0"/>
        <w:jc w:val="both"/>
        <w:rPr>
          <w:rFonts w:ascii="Arial" w:hAnsi="Arial" w:cs="Arial"/>
          <w:color w:val="000000"/>
          <w:sz w:val="22"/>
          <w:szCs w:val="22"/>
        </w:rPr>
      </w:pPr>
    </w:p>
    <w:p w:rsidR="005050A3" w:rsidRDefault="005050A3" w:rsidP="005050A3">
      <w:pPr>
        <w:autoSpaceDE w:val="0"/>
        <w:autoSpaceDN w:val="0"/>
        <w:adjustRightInd w:val="0"/>
        <w:jc w:val="both"/>
        <w:rPr>
          <w:rFonts w:ascii="Arial" w:hAnsi="Arial" w:cs="Arial"/>
          <w:color w:val="000000"/>
          <w:sz w:val="22"/>
          <w:szCs w:val="22"/>
        </w:rPr>
      </w:pPr>
    </w:p>
    <w:p w:rsidR="008D5F9D" w:rsidRDefault="008D5F9D" w:rsidP="005050A3">
      <w:pPr>
        <w:autoSpaceDE w:val="0"/>
        <w:autoSpaceDN w:val="0"/>
        <w:adjustRightInd w:val="0"/>
        <w:jc w:val="both"/>
        <w:rPr>
          <w:rFonts w:ascii="Arial" w:hAnsi="Arial" w:cs="Arial"/>
          <w:color w:val="000000"/>
          <w:sz w:val="22"/>
          <w:szCs w:val="22"/>
        </w:rPr>
      </w:pPr>
    </w:p>
    <w:p w:rsidR="008D5F9D" w:rsidRPr="00B0560A" w:rsidRDefault="008D5F9D" w:rsidP="005050A3">
      <w:pPr>
        <w:autoSpaceDE w:val="0"/>
        <w:autoSpaceDN w:val="0"/>
        <w:adjustRightInd w:val="0"/>
        <w:jc w:val="both"/>
        <w:rPr>
          <w:rFonts w:ascii="Arial" w:hAnsi="Arial" w:cs="Arial"/>
          <w:color w:val="000000"/>
          <w:sz w:val="22"/>
          <w:szCs w:val="22"/>
        </w:rPr>
      </w:pPr>
    </w:p>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Sincerely,</w:t>
      </w:r>
    </w:p>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{csrName}</w:t>
      </w:r>
    </w:p>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 xml:space="preserve">Customer Service Representative </w:t>
      </w:r>
    </w:p>
    <w:p w:rsidR="00575441" w:rsidRPr="00B0560A" w:rsidRDefault="00575441" w:rsidP="00575441">
      <w:pPr>
        <w:autoSpaceDE w:val="0"/>
        <w:autoSpaceDN w:val="0"/>
        <w:adjustRightInd w:val="0"/>
        <w:jc w:val="both"/>
        <w:rPr>
          <w:sz w:val="22"/>
          <w:szCs w:val="22"/>
        </w:rPr>
      </w:pPr>
    </w:p>
    <w:p w:rsidR="008D5F9D" w:rsidRDefault="008D5F9D" w:rsidP="006A4C26">
      <w:pPr>
        <w:autoSpaceDE w:val="0"/>
        <w:autoSpaceDN w:val="0"/>
        <w:adjustRightInd w:val="0"/>
        <w:jc w:val="both"/>
        <w:rPr>
          <w:sz w:val="22"/>
          <w:szCs w:val="22"/>
        </w:rPr>
      </w:pPr>
    </w:p>
    <w:p w:rsidR="008D5F9D" w:rsidRPr="008D5F9D" w:rsidRDefault="008D5F9D" w:rsidP="008D5F9D">
      <w:pPr>
        <w:rPr>
          <w:sz w:val="22"/>
          <w:szCs w:val="22"/>
        </w:rPr>
      </w:pPr>
    </w:p>
    <w:p w:rsidR="008D5F9D" w:rsidRPr="008D5F9D" w:rsidRDefault="008D5F9D" w:rsidP="008D5F9D">
      <w:pPr>
        <w:rPr>
          <w:sz w:val="22"/>
          <w:szCs w:val="22"/>
        </w:rPr>
      </w:pPr>
    </w:p>
    <w:p w:rsidR="008D5F9D" w:rsidRPr="008D5F9D" w:rsidRDefault="008D5F9D" w:rsidP="008D5F9D">
      <w:pPr>
        <w:rPr>
          <w:sz w:val="22"/>
          <w:szCs w:val="22"/>
        </w:rPr>
      </w:pPr>
    </w:p>
    <w:p w:rsidR="008D5F9D" w:rsidRPr="008D5F9D" w:rsidRDefault="008D5F9D" w:rsidP="008D5F9D">
      <w:pPr>
        <w:rPr>
          <w:sz w:val="22"/>
          <w:szCs w:val="22"/>
        </w:rPr>
      </w:pPr>
    </w:p>
    <w:p w:rsidR="008D5F9D" w:rsidRPr="008D5F9D" w:rsidRDefault="008D5F9D" w:rsidP="008D5F9D">
      <w:pPr>
        <w:rPr>
          <w:sz w:val="22"/>
          <w:szCs w:val="22"/>
        </w:rPr>
      </w:pPr>
    </w:p>
    <w:p w:rsidR="008D5F9D" w:rsidRPr="008D5F9D" w:rsidRDefault="008D5F9D" w:rsidP="008D5F9D">
      <w:pPr>
        <w:rPr>
          <w:sz w:val="22"/>
          <w:szCs w:val="22"/>
        </w:rPr>
      </w:pPr>
    </w:p>
    <w:p w:rsidR="008D5F9D" w:rsidRDefault="008D5F9D" w:rsidP="008D5F9D">
      <w:pPr>
        <w:rPr>
          <w:sz w:val="22"/>
          <w:szCs w:val="22"/>
        </w:rPr>
      </w:pPr>
    </w:p>
    <w:p w:rsidR="005050A3" w:rsidRDefault="008D5F9D" w:rsidP="008D5F9D">
      <w:pPr>
        <w:tabs>
          <w:tab w:val="left" w:pos="3718"/>
        </w:tabs>
        <w:rPr>
          <w:sz w:val="22"/>
          <w:szCs w:val="22"/>
        </w:rPr>
      </w:pPr>
      <w:r>
        <w:rPr>
          <w:sz w:val="22"/>
          <w:szCs w:val="22"/>
        </w:rPr>
        <w:tab/>
      </w: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tbl>
      <w:tblPr>
        <w:tblpPr w:leftFromText="187" w:rightFromText="187" w:vertAnchor="page" w:horzAnchor="page" w:tblpXSpec="center" w:tblpYSpec="cen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1"/>
        <w:gridCol w:w="2442"/>
        <w:gridCol w:w="3106"/>
      </w:tblGrid>
      <w:tr w:rsidR="00575441" w:rsidRPr="00B0560A" w:rsidTr="00575441">
        <w:trPr>
          <w:trHeight w:val="255"/>
        </w:trPr>
        <w:tc>
          <w:tcPr>
            <w:tcW w:w="2601" w:type="dxa"/>
            <w:shd w:val="clear" w:color="auto" w:fill="auto"/>
          </w:tcPr>
          <w:p w:rsidR="00575441" w:rsidRPr="00444EE9"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{startDate1} – {endDate1}</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Bill Amount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${originalBilled1}</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{originalUsage1}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${correctedBilled1}</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{correctedUsage1}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${differenceBilled1}</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{differenceUsage1}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{startDate2} – {endDate2}</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Bill Amount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${originalBilled2}</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{originalUsage2}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${correctedBilled2}</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{correctedUsage2}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${differenceBilled2}</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{differenceUsage2}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{startDate3} – {endDate3}</w:t>
            </w:r>
          </w:p>
        </w:tc>
        <w:tc>
          <w:tcPr>
            <w:tcW w:w="2442" w:type="dxa"/>
            <w:shd w:val="clear" w:color="auto" w:fill="auto"/>
          </w:tcPr>
          <w:p w:rsidR="00575441" w:rsidRPr="00D9362B" w:rsidRDefault="00575441" w:rsidP="00575441">
            <w:pPr>
              <w:autoSpaceDE w:val="0"/>
              <w:autoSpaceDN w:val="0"/>
              <w:adjustRightInd w:val="0"/>
              <w:jc w:val="both"/>
              <w:rPr>
                <w:rFonts w:ascii="Arial" w:hAnsi="Arial" w:cs="Arial"/>
                <w:b/>
                <w:color w:val="000000"/>
                <w:sz w:val="22"/>
                <w:szCs w:val="22"/>
              </w:rPr>
            </w:pPr>
            <w:r w:rsidRPr="00D9362B">
              <w:rPr>
                <w:rFonts w:ascii="Arial" w:hAnsi="Arial" w:cs="Arial"/>
                <w:b/>
                <w:color w:val="000000"/>
                <w:sz w:val="22"/>
                <w:szCs w:val="22"/>
              </w:rPr>
              <w:t>Bill Amount</w:t>
            </w:r>
          </w:p>
        </w:tc>
        <w:tc>
          <w:tcPr>
            <w:tcW w:w="3106" w:type="dxa"/>
            <w:shd w:val="clear" w:color="auto" w:fill="auto"/>
          </w:tcPr>
          <w:p w:rsidR="00575441" w:rsidRPr="00D9362B" w:rsidRDefault="00575441" w:rsidP="00575441">
            <w:pPr>
              <w:autoSpaceDE w:val="0"/>
              <w:autoSpaceDN w:val="0"/>
              <w:adjustRightInd w:val="0"/>
              <w:jc w:val="both"/>
              <w:rPr>
                <w:rFonts w:ascii="Arial" w:hAnsi="Arial" w:cs="Arial"/>
                <w:b/>
                <w:color w:val="000000"/>
                <w:sz w:val="22"/>
                <w:szCs w:val="22"/>
              </w:rPr>
            </w:pPr>
            <w:r w:rsidRPr="00D9362B">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D9362B" w:rsidRDefault="00575441" w:rsidP="00575441">
            <w:pPr>
              <w:autoSpaceDE w:val="0"/>
              <w:autoSpaceDN w:val="0"/>
              <w:adjustRightInd w:val="0"/>
              <w:jc w:val="both"/>
              <w:rPr>
                <w:rFonts w:ascii="Arial" w:hAnsi="Arial" w:cs="Arial"/>
                <w:color w:val="000000"/>
                <w:sz w:val="22"/>
                <w:szCs w:val="22"/>
              </w:rPr>
            </w:pPr>
            <w:r w:rsidRPr="00D9362B">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${originalBilled3}</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{originalUsage2} kWh</w:t>
            </w:r>
          </w:p>
        </w:tc>
      </w:tr>
      <w:tr w:rsidR="00575441" w:rsidRPr="00B0560A" w:rsidTr="00575441">
        <w:trPr>
          <w:trHeight w:val="255"/>
        </w:trPr>
        <w:tc>
          <w:tcPr>
            <w:tcW w:w="2601" w:type="dxa"/>
            <w:shd w:val="clear" w:color="auto" w:fill="auto"/>
          </w:tcPr>
          <w:p w:rsidR="00575441" w:rsidRPr="00D9362B" w:rsidRDefault="00575441" w:rsidP="00575441">
            <w:pPr>
              <w:autoSpaceDE w:val="0"/>
              <w:autoSpaceDN w:val="0"/>
              <w:adjustRightInd w:val="0"/>
              <w:jc w:val="both"/>
              <w:rPr>
                <w:rFonts w:ascii="Arial" w:hAnsi="Arial" w:cs="Arial"/>
                <w:color w:val="000000"/>
                <w:sz w:val="22"/>
                <w:szCs w:val="22"/>
              </w:rPr>
            </w:pPr>
            <w:r w:rsidRPr="00D9362B">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${correctedBilled3}</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{correctedUsage2} kWh</w:t>
            </w:r>
          </w:p>
        </w:tc>
      </w:tr>
      <w:tr w:rsidR="00575441" w:rsidRPr="00B0560A" w:rsidTr="00575441">
        <w:trPr>
          <w:trHeight w:val="255"/>
        </w:trPr>
        <w:tc>
          <w:tcPr>
            <w:tcW w:w="2601" w:type="dxa"/>
            <w:shd w:val="clear" w:color="auto" w:fill="auto"/>
          </w:tcPr>
          <w:p w:rsidR="00575441" w:rsidRPr="00D9362B" w:rsidRDefault="00575441" w:rsidP="00575441">
            <w:pPr>
              <w:autoSpaceDE w:val="0"/>
              <w:autoSpaceDN w:val="0"/>
              <w:adjustRightInd w:val="0"/>
              <w:jc w:val="both"/>
              <w:rPr>
                <w:rFonts w:ascii="Arial" w:hAnsi="Arial" w:cs="Arial"/>
                <w:color w:val="000000"/>
                <w:sz w:val="22"/>
                <w:szCs w:val="22"/>
              </w:rPr>
            </w:pPr>
            <w:r w:rsidRPr="00D9362B">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${differenceBilled3}</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{differenceUsage2} kWh</w:t>
            </w:r>
          </w:p>
        </w:tc>
      </w:tr>
      <w:tr w:rsidR="00575441" w:rsidRPr="00B0560A" w:rsidTr="00575441">
        <w:trPr>
          <w:trHeight w:val="255"/>
        </w:trPr>
        <w:tc>
          <w:tcPr>
            <w:tcW w:w="2601" w:type="dxa"/>
            <w:shd w:val="clear" w:color="auto" w:fill="auto"/>
          </w:tcPr>
          <w:p w:rsidR="00575441" w:rsidRPr="00444EE9"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{startDate4} – {endDate4}</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Bill Amount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${originalBilled4}</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{originalUsage4}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${correctedBilled4}</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{correctedUsage4}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${differenceBilled4}</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{differenceUsage4}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{startDate5} – {endDate5}</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Bill Amount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${originalBilled5}</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{originalUsage5}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${correctedBilled5}</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{correctedUsage5}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${differenceBilled5}</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{differenceUsage5}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{startDate6} – {endDate6}</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Bill Amount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b/>
                <w:color w:val="000000"/>
                <w:sz w:val="22"/>
                <w:szCs w:val="22"/>
              </w:rPr>
            </w:pPr>
            <w:r w:rsidRPr="00B0560A">
              <w:rPr>
                <w:rFonts w:ascii="Arial" w:hAnsi="Arial" w:cs="Arial"/>
                <w:b/>
                <w:color w:val="000000"/>
                <w:sz w:val="22"/>
                <w:szCs w:val="22"/>
              </w:rPr>
              <w:t>Usage</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Original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${originalBilled6}</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{originalUsage6}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Corrected Bill</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${correctedBilled6}</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{correctedUsage6} kWh</w:t>
            </w:r>
          </w:p>
        </w:tc>
      </w:tr>
      <w:tr w:rsidR="00575441" w:rsidRPr="00B0560A" w:rsidTr="00575441">
        <w:trPr>
          <w:trHeight w:val="255"/>
        </w:trPr>
        <w:tc>
          <w:tcPr>
            <w:tcW w:w="2601"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sidRPr="00B0560A">
              <w:rPr>
                <w:rFonts w:ascii="Arial" w:hAnsi="Arial" w:cs="Arial"/>
                <w:color w:val="000000"/>
                <w:sz w:val="22"/>
                <w:szCs w:val="22"/>
              </w:rPr>
              <w:t>Difference</w:t>
            </w:r>
          </w:p>
        </w:tc>
        <w:tc>
          <w:tcPr>
            <w:tcW w:w="2442"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${differenceBilled6}</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{differenceUsage6} kWh</w:t>
            </w:r>
          </w:p>
        </w:tc>
      </w:tr>
      <w:tr w:rsidR="00575441" w:rsidRPr="00B0560A" w:rsidTr="00575441">
        <w:trPr>
          <w:trHeight w:val="255"/>
        </w:trPr>
        <w:tc>
          <w:tcPr>
            <w:tcW w:w="2601" w:type="dxa"/>
            <w:shd w:val="clear" w:color="auto" w:fill="auto"/>
          </w:tcPr>
          <w:p w:rsidR="00575441" w:rsidRDefault="00575441" w:rsidP="00575441">
            <w:pPr>
              <w:autoSpaceDE w:val="0"/>
              <w:autoSpaceDN w:val="0"/>
              <w:adjustRightInd w:val="0"/>
              <w:jc w:val="both"/>
              <w:rPr>
                <w:rFonts w:ascii="Arial" w:hAnsi="Arial" w:cs="Arial"/>
                <w:b/>
                <w:color w:val="000000"/>
                <w:sz w:val="22"/>
                <w:szCs w:val="22"/>
              </w:rPr>
            </w:pPr>
            <w:r>
              <w:rPr>
                <w:rFonts w:ascii="Arial" w:hAnsi="Arial" w:cs="Arial"/>
                <w:b/>
                <w:color w:val="000000"/>
                <w:sz w:val="22"/>
                <w:szCs w:val="22"/>
              </w:rPr>
              <w:t>Total Net Difference</w:t>
            </w:r>
          </w:p>
        </w:tc>
        <w:tc>
          <w:tcPr>
            <w:tcW w:w="2442" w:type="dxa"/>
            <w:shd w:val="clear" w:color="auto" w:fill="auto"/>
          </w:tcPr>
          <w:p w:rsidR="00575441" w:rsidRDefault="00533EA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w:t>
            </w:r>
            <w:r w:rsidR="00575441">
              <w:rPr>
                <w:rFonts w:ascii="Arial" w:hAnsi="Arial" w:cs="Arial"/>
                <w:color w:val="000000"/>
                <w:sz w:val="22"/>
                <w:szCs w:val="22"/>
              </w:rPr>
              <w:t>{</w:t>
            </w:r>
            <w:r w:rsidR="00575441" w:rsidRPr="00347011">
              <w:rPr>
                <w:rFonts w:ascii="Arial" w:hAnsi="Arial" w:cs="Arial"/>
                <w:color w:val="000000"/>
                <w:sz w:val="22"/>
                <w:szCs w:val="22"/>
              </w:rPr>
              <w:t>netDifferenceBilled</w:t>
            </w:r>
            <w:r w:rsidR="00575441">
              <w:rPr>
                <w:rFonts w:ascii="Arial" w:hAnsi="Arial" w:cs="Arial"/>
                <w:color w:val="000000"/>
                <w:sz w:val="22"/>
                <w:szCs w:val="22"/>
              </w:rPr>
              <w:t>}</w:t>
            </w:r>
          </w:p>
        </w:tc>
        <w:tc>
          <w:tcPr>
            <w:tcW w:w="3106" w:type="dxa"/>
            <w:shd w:val="clear" w:color="auto" w:fill="auto"/>
          </w:tcPr>
          <w:p w:rsidR="00575441" w:rsidRPr="00B0560A" w:rsidRDefault="00575441" w:rsidP="00575441">
            <w:pPr>
              <w:autoSpaceDE w:val="0"/>
              <w:autoSpaceDN w:val="0"/>
              <w:adjustRightInd w:val="0"/>
              <w:jc w:val="both"/>
              <w:rPr>
                <w:rFonts w:ascii="Arial" w:hAnsi="Arial" w:cs="Arial"/>
                <w:color w:val="000000"/>
                <w:sz w:val="22"/>
                <w:szCs w:val="22"/>
              </w:rPr>
            </w:pPr>
            <w:r>
              <w:rPr>
                <w:rFonts w:ascii="Arial" w:hAnsi="Arial" w:cs="Arial"/>
                <w:color w:val="000000"/>
                <w:sz w:val="22"/>
                <w:szCs w:val="22"/>
              </w:rPr>
              <w:t>{netDifferenceUsage}</w:t>
            </w:r>
            <w:r w:rsidR="00986364">
              <w:rPr>
                <w:rFonts w:ascii="Arial" w:hAnsi="Arial" w:cs="Arial"/>
                <w:color w:val="000000"/>
                <w:sz w:val="22"/>
                <w:szCs w:val="22"/>
              </w:rPr>
              <w:t xml:space="preserve"> </w:t>
            </w:r>
            <w:bookmarkStart w:id="0" w:name="_GoBack"/>
            <w:bookmarkEnd w:id="0"/>
            <w:r w:rsidR="008121E7">
              <w:rPr>
                <w:rFonts w:ascii="Arial" w:hAnsi="Arial" w:cs="Arial"/>
                <w:color w:val="000000"/>
                <w:sz w:val="22"/>
                <w:szCs w:val="22"/>
              </w:rPr>
              <w:t>kWh</w:t>
            </w:r>
          </w:p>
        </w:tc>
      </w:tr>
    </w:tbl>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Default="008D5F9D" w:rsidP="008D5F9D">
      <w:pPr>
        <w:tabs>
          <w:tab w:val="left" w:pos="3718"/>
        </w:tabs>
        <w:rPr>
          <w:sz w:val="22"/>
          <w:szCs w:val="22"/>
        </w:rPr>
      </w:pPr>
    </w:p>
    <w:p w:rsidR="008D5F9D" w:rsidRPr="008D5F9D" w:rsidRDefault="008D5F9D" w:rsidP="008D5F9D">
      <w:pPr>
        <w:tabs>
          <w:tab w:val="left" w:pos="3718"/>
        </w:tabs>
        <w:rPr>
          <w:sz w:val="22"/>
          <w:szCs w:val="22"/>
        </w:rPr>
      </w:pPr>
    </w:p>
    <w:sectPr w:rsidR="008D5F9D" w:rsidRPr="008D5F9D" w:rsidSect="001455F0">
      <w:pgSz w:w="12240" w:h="15840" w:code="1"/>
      <w:pgMar w:top="1440" w:right="1440" w:bottom="864" w:left="1440" w:header="720" w:footer="720" w:gutter="0"/>
      <w:paperSrc w:first="257" w:other="257"/>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6E"/>
    <w:rsid w:val="00000284"/>
    <w:rsid w:val="00013185"/>
    <w:rsid w:val="00015872"/>
    <w:rsid w:val="0002254E"/>
    <w:rsid w:val="00026E4A"/>
    <w:rsid w:val="00030F0C"/>
    <w:rsid w:val="00031216"/>
    <w:rsid w:val="000375B8"/>
    <w:rsid w:val="00042EB8"/>
    <w:rsid w:val="000563E7"/>
    <w:rsid w:val="00061E98"/>
    <w:rsid w:val="00071B4A"/>
    <w:rsid w:val="00073F61"/>
    <w:rsid w:val="0008268D"/>
    <w:rsid w:val="00091709"/>
    <w:rsid w:val="000C41C6"/>
    <w:rsid w:val="000E437B"/>
    <w:rsid w:val="000F1B53"/>
    <w:rsid w:val="000F3A13"/>
    <w:rsid w:val="00101714"/>
    <w:rsid w:val="00116322"/>
    <w:rsid w:val="001414EB"/>
    <w:rsid w:val="001455F0"/>
    <w:rsid w:val="001523C2"/>
    <w:rsid w:val="001635FA"/>
    <w:rsid w:val="001851B4"/>
    <w:rsid w:val="00195BD4"/>
    <w:rsid w:val="00195D5E"/>
    <w:rsid w:val="001B15E9"/>
    <w:rsid w:val="001B4043"/>
    <w:rsid w:val="00211D07"/>
    <w:rsid w:val="00211F33"/>
    <w:rsid w:val="00234299"/>
    <w:rsid w:val="002446F2"/>
    <w:rsid w:val="00250C8D"/>
    <w:rsid w:val="00264B93"/>
    <w:rsid w:val="002833CB"/>
    <w:rsid w:val="00285FF4"/>
    <w:rsid w:val="00286FB3"/>
    <w:rsid w:val="00287E65"/>
    <w:rsid w:val="00290DC4"/>
    <w:rsid w:val="002B13A6"/>
    <w:rsid w:val="002B5F8A"/>
    <w:rsid w:val="002B611C"/>
    <w:rsid w:val="002D5189"/>
    <w:rsid w:val="002E67B7"/>
    <w:rsid w:val="003173FC"/>
    <w:rsid w:val="00335F2E"/>
    <w:rsid w:val="003505FD"/>
    <w:rsid w:val="003534E7"/>
    <w:rsid w:val="003622BE"/>
    <w:rsid w:val="00363D97"/>
    <w:rsid w:val="0036580B"/>
    <w:rsid w:val="00394B36"/>
    <w:rsid w:val="0039626A"/>
    <w:rsid w:val="003A446B"/>
    <w:rsid w:val="003B0715"/>
    <w:rsid w:val="003B6247"/>
    <w:rsid w:val="003E2FB5"/>
    <w:rsid w:val="00412960"/>
    <w:rsid w:val="0044013B"/>
    <w:rsid w:val="00444ED0"/>
    <w:rsid w:val="00444EE9"/>
    <w:rsid w:val="004452F6"/>
    <w:rsid w:val="0047724D"/>
    <w:rsid w:val="00486D46"/>
    <w:rsid w:val="0049482B"/>
    <w:rsid w:val="004D3595"/>
    <w:rsid w:val="00500BEF"/>
    <w:rsid w:val="005050A3"/>
    <w:rsid w:val="00515CF7"/>
    <w:rsid w:val="00523C15"/>
    <w:rsid w:val="00533EA1"/>
    <w:rsid w:val="00543911"/>
    <w:rsid w:val="00547CCA"/>
    <w:rsid w:val="005569D4"/>
    <w:rsid w:val="00572406"/>
    <w:rsid w:val="00575441"/>
    <w:rsid w:val="005A41E3"/>
    <w:rsid w:val="005C070C"/>
    <w:rsid w:val="005D16B3"/>
    <w:rsid w:val="005D653D"/>
    <w:rsid w:val="005D6819"/>
    <w:rsid w:val="005D6B75"/>
    <w:rsid w:val="005D7DEA"/>
    <w:rsid w:val="005D7E55"/>
    <w:rsid w:val="005E4E56"/>
    <w:rsid w:val="0061787B"/>
    <w:rsid w:val="00621411"/>
    <w:rsid w:val="00635C8A"/>
    <w:rsid w:val="006377B8"/>
    <w:rsid w:val="0064166A"/>
    <w:rsid w:val="00646FC9"/>
    <w:rsid w:val="006472B5"/>
    <w:rsid w:val="006617AD"/>
    <w:rsid w:val="00683D8B"/>
    <w:rsid w:val="00684F50"/>
    <w:rsid w:val="00692DDD"/>
    <w:rsid w:val="00693728"/>
    <w:rsid w:val="006A0A51"/>
    <w:rsid w:val="006A1290"/>
    <w:rsid w:val="006A21B7"/>
    <w:rsid w:val="006A4C26"/>
    <w:rsid w:val="006A7BB2"/>
    <w:rsid w:val="006E0458"/>
    <w:rsid w:val="00716ABD"/>
    <w:rsid w:val="00717F2A"/>
    <w:rsid w:val="00751155"/>
    <w:rsid w:val="00751A88"/>
    <w:rsid w:val="00766465"/>
    <w:rsid w:val="00777A67"/>
    <w:rsid w:val="007820B2"/>
    <w:rsid w:val="007964FD"/>
    <w:rsid w:val="007B0EB9"/>
    <w:rsid w:val="007B6197"/>
    <w:rsid w:val="007C2BCE"/>
    <w:rsid w:val="007D3B7E"/>
    <w:rsid w:val="007D5705"/>
    <w:rsid w:val="007D64C4"/>
    <w:rsid w:val="007D685F"/>
    <w:rsid w:val="007E2212"/>
    <w:rsid w:val="007E7CCD"/>
    <w:rsid w:val="007F5C4C"/>
    <w:rsid w:val="007F6EFF"/>
    <w:rsid w:val="00803FE9"/>
    <w:rsid w:val="008121E7"/>
    <w:rsid w:val="008260D8"/>
    <w:rsid w:val="00832656"/>
    <w:rsid w:val="0084221E"/>
    <w:rsid w:val="008445E1"/>
    <w:rsid w:val="00851A94"/>
    <w:rsid w:val="00864871"/>
    <w:rsid w:val="008650C9"/>
    <w:rsid w:val="0089355A"/>
    <w:rsid w:val="00893EAD"/>
    <w:rsid w:val="008A0F0B"/>
    <w:rsid w:val="008A337B"/>
    <w:rsid w:val="008A3B6E"/>
    <w:rsid w:val="008A5E52"/>
    <w:rsid w:val="008A7774"/>
    <w:rsid w:val="008B1192"/>
    <w:rsid w:val="008D0D59"/>
    <w:rsid w:val="008D5F9D"/>
    <w:rsid w:val="008D66AF"/>
    <w:rsid w:val="008E33F8"/>
    <w:rsid w:val="00913999"/>
    <w:rsid w:val="00924181"/>
    <w:rsid w:val="009373AB"/>
    <w:rsid w:val="00946CF1"/>
    <w:rsid w:val="00950378"/>
    <w:rsid w:val="00986364"/>
    <w:rsid w:val="009960CC"/>
    <w:rsid w:val="009A2E22"/>
    <w:rsid w:val="009A754D"/>
    <w:rsid w:val="009B20F6"/>
    <w:rsid w:val="009B3905"/>
    <w:rsid w:val="009F04D8"/>
    <w:rsid w:val="00A03064"/>
    <w:rsid w:val="00A222B2"/>
    <w:rsid w:val="00A6566B"/>
    <w:rsid w:val="00A72255"/>
    <w:rsid w:val="00A761B0"/>
    <w:rsid w:val="00AA6274"/>
    <w:rsid w:val="00AC0C32"/>
    <w:rsid w:val="00AF383B"/>
    <w:rsid w:val="00B0151B"/>
    <w:rsid w:val="00B0560A"/>
    <w:rsid w:val="00B104A5"/>
    <w:rsid w:val="00B15C47"/>
    <w:rsid w:val="00B243A8"/>
    <w:rsid w:val="00B30BA2"/>
    <w:rsid w:val="00B3441B"/>
    <w:rsid w:val="00B36100"/>
    <w:rsid w:val="00B41707"/>
    <w:rsid w:val="00B63E7E"/>
    <w:rsid w:val="00B65BE7"/>
    <w:rsid w:val="00B91823"/>
    <w:rsid w:val="00BA6A6E"/>
    <w:rsid w:val="00BC32CE"/>
    <w:rsid w:val="00BC32CF"/>
    <w:rsid w:val="00BC7BC5"/>
    <w:rsid w:val="00BF3003"/>
    <w:rsid w:val="00BF30E0"/>
    <w:rsid w:val="00BF560F"/>
    <w:rsid w:val="00C0535B"/>
    <w:rsid w:val="00C13253"/>
    <w:rsid w:val="00C175A5"/>
    <w:rsid w:val="00C20630"/>
    <w:rsid w:val="00C34626"/>
    <w:rsid w:val="00C36C3A"/>
    <w:rsid w:val="00C514C8"/>
    <w:rsid w:val="00C63313"/>
    <w:rsid w:val="00C808F7"/>
    <w:rsid w:val="00C97FB5"/>
    <w:rsid w:val="00CA000A"/>
    <w:rsid w:val="00CA0227"/>
    <w:rsid w:val="00CB7D0D"/>
    <w:rsid w:val="00CC71D2"/>
    <w:rsid w:val="00CE1FAB"/>
    <w:rsid w:val="00CE682F"/>
    <w:rsid w:val="00CF5393"/>
    <w:rsid w:val="00CF64F6"/>
    <w:rsid w:val="00CF6A5A"/>
    <w:rsid w:val="00CF7D81"/>
    <w:rsid w:val="00D25A89"/>
    <w:rsid w:val="00D352CE"/>
    <w:rsid w:val="00D35B8D"/>
    <w:rsid w:val="00D42882"/>
    <w:rsid w:val="00D4664B"/>
    <w:rsid w:val="00D535A2"/>
    <w:rsid w:val="00D67689"/>
    <w:rsid w:val="00D8286E"/>
    <w:rsid w:val="00D9362B"/>
    <w:rsid w:val="00D95B24"/>
    <w:rsid w:val="00DB0C94"/>
    <w:rsid w:val="00DB2B27"/>
    <w:rsid w:val="00DB4578"/>
    <w:rsid w:val="00DC5075"/>
    <w:rsid w:val="00DC6A8B"/>
    <w:rsid w:val="00DD5BC3"/>
    <w:rsid w:val="00DD68EA"/>
    <w:rsid w:val="00DE76B9"/>
    <w:rsid w:val="00E01657"/>
    <w:rsid w:val="00E2277C"/>
    <w:rsid w:val="00E22872"/>
    <w:rsid w:val="00E25DD4"/>
    <w:rsid w:val="00E32953"/>
    <w:rsid w:val="00E52D67"/>
    <w:rsid w:val="00E5596E"/>
    <w:rsid w:val="00E645FA"/>
    <w:rsid w:val="00EB54D6"/>
    <w:rsid w:val="00EB746A"/>
    <w:rsid w:val="00EE672E"/>
    <w:rsid w:val="00F01796"/>
    <w:rsid w:val="00F0484C"/>
    <w:rsid w:val="00F946EA"/>
    <w:rsid w:val="00FB63F5"/>
    <w:rsid w:val="00FC4393"/>
    <w:rsid w:val="00FC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8546D"/>
  <w15:chartTrackingRefBased/>
  <w15:docId w15:val="{8D7AA3F6-CE19-4159-AECD-86B1EAC4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16ABD"/>
    <w:rPr>
      <w:rFonts w:ascii="Tahoma" w:hAnsi="Tahoma" w:cs="Tahoma"/>
      <w:sz w:val="16"/>
      <w:szCs w:val="16"/>
    </w:rPr>
  </w:style>
  <w:style w:type="table" w:styleId="TableGrid">
    <w:name w:val="Table Grid"/>
    <w:basedOn w:val="TableNormal"/>
    <w:rsid w:val="00394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26009">
      <w:bodyDiv w:val="1"/>
      <w:marLeft w:val="0"/>
      <w:marRight w:val="0"/>
      <w:marTop w:val="0"/>
      <w:marBottom w:val="0"/>
      <w:divBdr>
        <w:top w:val="none" w:sz="0" w:space="0" w:color="auto"/>
        <w:left w:val="none" w:sz="0" w:space="0" w:color="auto"/>
        <w:bottom w:val="none" w:sz="0" w:space="0" w:color="auto"/>
        <w:right w:val="none" w:sz="0" w:space="0" w:color="auto"/>
      </w:divBdr>
    </w:div>
    <w:div w:id="600800629">
      <w:bodyDiv w:val="1"/>
      <w:marLeft w:val="0"/>
      <w:marRight w:val="0"/>
      <w:marTop w:val="0"/>
      <w:marBottom w:val="0"/>
      <w:divBdr>
        <w:top w:val="none" w:sz="0" w:space="0" w:color="auto"/>
        <w:left w:val="none" w:sz="0" w:space="0" w:color="auto"/>
        <w:bottom w:val="none" w:sz="0" w:space="0" w:color="auto"/>
        <w:right w:val="none" w:sz="0" w:space="0" w:color="auto"/>
      </w:divBdr>
    </w:div>
    <w:div w:id="777217393">
      <w:bodyDiv w:val="1"/>
      <w:marLeft w:val="0"/>
      <w:marRight w:val="0"/>
      <w:marTop w:val="0"/>
      <w:marBottom w:val="0"/>
      <w:divBdr>
        <w:top w:val="none" w:sz="0" w:space="0" w:color="auto"/>
        <w:left w:val="none" w:sz="0" w:space="0" w:color="auto"/>
        <w:bottom w:val="none" w:sz="0" w:space="0" w:color="auto"/>
        <w:right w:val="none" w:sz="0" w:space="0" w:color="auto"/>
      </w:divBdr>
    </w:div>
    <w:div w:id="1552694658">
      <w:bodyDiv w:val="1"/>
      <w:marLeft w:val="0"/>
      <w:marRight w:val="0"/>
      <w:marTop w:val="0"/>
      <w:marBottom w:val="0"/>
      <w:divBdr>
        <w:top w:val="none" w:sz="0" w:space="0" w:color="auto"/>
        <w:left w:val="none" w:sz="0" w:space="0" w:color="auto"/>
        <w:bottom w:val="none" w:sz="0" w:space="0" w:color="auto"/>
        <w:right w:val="none" w:sz="0" w:space="0" w:color="auto"/>
      </w:divBdr>
    </w:div>
    <w:div w:id="1856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engvall\Documents\Custom%20Office%20Templates\Bill%20Correction%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Bill Correction Template.dotm</Template>
  <TotalTime>4</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Brownley Moseley</vt:lpstr>
    </vt:vector>
  </TitlesOfParts>
  <Company>TID</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Brownley Moseley</dc:title>
  <dc:subject/>
  <dc:creator>Erik C. Engvall</dc:creator>
  <cp:keywords/>
  <dc:description/>
  <cp:lastModifiedBy>Erik C. Engvall</cp:lastModifiedBy>
  <cp:revision>7</cp:revision>
  <cp:lastPrinted>2023-09-15T17:19:00Z</cp:lastPrinted>
  <dcterms:created xsi:type="dcterms:W3CDTF">2023-11-16T18:20:00Z</dcterms:created>
  <dcterms:modified xsi:type="dcterms:W3CDTF">2024-01-26T17:18:00Z</dcterms:modified>
</cp:coreProperties>
</file>